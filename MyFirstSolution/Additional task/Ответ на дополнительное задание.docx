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80CBE" w14:textId="59504D8F" w:rsidR="0078474F" w:rsidRDefault="00A71279" w:rsidP="00A71279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71279">
        <w:rPr>
          <w:rFonts w:ascii="Times New Roman" w:hAnsi="Times New Roman" w:cs="Times New Roman"/>
          <w:b/>
          <w:bCs/>
          <w:sz w:val="32"/>
          <w:szCs w:val="32"/>
          <w:lang w:val="ru-RU"/>
        </w:rPr>
        <w:t>Ответ на дополнительное задание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8BC42BC" w14:textId="60BC8FAB" w:rsidR="00A71279" w:rsidRDefault="00A71279" w:rsidP="00A71279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Судя по </w:t>
      </w:r>
      <w:r>
        <w:rPr>
          <w:rFonts w:ascii="Times New Roman" w:hAnsi="Times New Roman" w:cs="Times New Roman"/>
          <w:sz w:val="28"/>
          <w:szCs w:val="28"/>
          <w:lang w:val="en-US"/>
        </w:rPr>
        <w:t>il</w:t>
      </w:r>
      <w:r w:rsidRPr="00A712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коду при передаче значения в консоль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боксинг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не происходит, как 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анбоксинг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если ранее он был упакован.</w:t>
      </w:r>
    </w:p>
    <w:p w14:paraId="51682F03" w14:textId="77777777" w:rsidR="00A71279" w:rsidRPr="00A71279" w:rsidRDefault="00A71279" w:rsidP="00A71279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14486B50" w14:textId="1943ABA8" w:rsidR="00A71279" w:rsidRPr="00A71279" w:rsidRDefault="00A7127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71279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41D10BD" wp14:editId="4911D7DA">
            <wp:extent cx="5731510" cy="62985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279" w:rsidRPr="00A712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7A9"/>
    <w:rsid w:val="004277A9"/>
    <w:rsid w:val="0078474F"/>
    <w:rsid w:val="00A7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78DE98"/>
  <w15:docId w15:val="{523B7630-BA4B-B146-A347-AB985B0F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Ответ на дополнительное задание.docx</Template>
  <TotalTime>6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2021-06-20T07:11:00Z</dcterms:created>
  <dcterms:modified xsi:type="dcterms:W3CDTF">2021-07-23T09:29:00Z</dcterms:modified>
</cp:coreProperties>
</file>